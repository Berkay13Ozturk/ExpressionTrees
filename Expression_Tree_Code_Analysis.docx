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1D12B" w14:textId="3282BDF4" w:rsidR="00D4304F" w:rsidRDefault="007F14D8">
      <w:pPr>
        <w:pStyle w:val="Heading1"/>
        <w:rPr>
          <w:caps w:val="0"/>
          <w:sz w:val="56"/>
          <w:szCs w:val="56"/>
        </w:rPr>
      </w:pPr>
      <w:r>
        <w:rPr>
          <w:caps w:val="0"/>
          <w:sz w:val="56"/>
          <w:szCs w:val="56"/>
        </w:rPr>
        <w:t>Expression Tree Example</w:t>
      </w:r>
    </w:p>
    <w:p w14:paraId="7A41BB9D" w14:textId="18584A8A" w:rsidR="00553FD2" w:rsidRPr="00553FD2" w:rsidRDefault="00553FD2">
      <w:pPr>
        <w:pStyle w:val="Heading1"/>
        <w:rPr>
          <w:color w:val="auto"/>
          <w:sz w:val="40"/>
          <w:szCs w:val="40"/>
        </w:rPr>
      </w:pPr>
      <w:r w:rsidRPr="00553FD2">
        <w:rPr>
          <w:color w:val="auto"/>
          <w:sz w:val="40"/>
          <w:szCs w:val="40"/>
        </w:rPr>
        <w:t>Berka</w:t>
      </w:r>
      <w:r w:rsidR="007F14D8">
        <w:rPr>
          <w:color w:val="auto"/>
          <w:sz w:val="40"/>
          <w:szCs w:val="40"/>
        </w:rPr>
        <w:t>J</w:t>
      </w:r>
      <w:r w:rsidRPr="00553FD2">
        <w:rPr>
          <w:color w:val="auto"/>
          <w:sz w:val="40"/>
          <w:szCs w:val="40"/>
        </w:rPr>
        <w:t xml:space="preserve"> </w:t>
      </w:r>
      <w:r w:rsidR="007F14D8">
        <w:rPr>
          <w:color w:val="auto"/>
          <w:sz w:val="40"/>
          <w:szCs w:val="40"/>
        </w:rPr>
        <w:t>OEZTUERK</w:t>
      </w:r>
    </w:p>
    <w:p w14:paraId="4DE8CB83" w14:textId="4A674E25" w:rsidR="00C82859" w:rsidRDefault="00C82859" w:rsidP="00C82859">
      <w:pPr>
        <w:pStyle w:val="Heading2"/>
      </w:pPr>
      <w:r>
        <w:rPr>
          <w:caps w:val="0"/>
        </w:rPr>
        <w:t>Summary</w:t>
      </w:r>
    </w:p>
    <w:p w14:paraId="6A8D6857" w14:textId="1C7CAEE3" w:rsidR="00C82859" w:rsidRDefault="00C82859" w:rsidP="00C82859">
      <w:pPr>
        <w:spacing w:line="240" w:lineRule="auto"/>
      </w:pPr>
      <w:r>
        <w:t>An application is created from scratch,</w:t>
      </w:r>
      <w:r w:rsidR="008759E6">
        <w:t xml:space="preserve"> written in C,</w:t>
      </w:r>
      <w:r>
        <w:t xml:space="preserve"> which provides the following functionalities </w:t>
      </w:r>
      <w:r w:rsidR="007F14D8">
        <w:t>to</w:t>
      </w:r>
      <w:r>
        <w:t xml:space="preserve"> solve the coding exercise 1 and 2.</w:t>
      </w:r>
    </w:p>
    <w:p w14:paraId="7722DA22" w14:textId="12E44BA4" w:rsidR="00C82859" w:rsidRDefault="00C82859" w:rsidP="00C82859">
      <w:pPr>
        <w:pStyle w:val="ListParagraph"/>
        <w:numPr>
          <w:ilvl w:val="0"/>
          <w:numId w:val="21"/>
        </w:numPr>
        <w:spacing w:line="240" w:lineRule="auto"/>
      </w:pPr>
      <w:r>
        <w:t>Tree Construction Methods</w:t>
      </w:r>
    </w:p>
    <w:p w14:paraId="749F5522" w14:textId="5B368F32" w:rsidR="00C82859" w:rsidRDefault="00C82859" w:rsidP="00C82859">
      <w:pPr>
        <w:pStyle w:val="ListParagraph"/>
        <w:numPr>
          <w:ilvl w:val="0"/>
          <w:numId w:val="21"/>
        </w:numPr>
        <w:spacing w:line="240" w:lineRule="auto"/>
      </w:pPr>
      <w:r>
        <w:t>Tree Traversal Methods</w:t>
      </w:r>
    </w:p>
    <w:p w14:paraId="572048FB" w14:textId="79D7FBA1" w:rsidR="00C82859" w:rsidRDefault="00C82859" w:rsidP="00C82859">
      <w:pPr>
        <w:pStyle w:val="ListParagraph"/>
        <w:numPr>
          <w:ilvl w:val="0"/>
          <w:numId w:val="21"/>
        </w:numPr>
        <w:spacing w:line="240" w:lineRule="auto"/>
      </w:pPr>
      <w:r>
        <w:t>Solution to</w:t>
      </w:r>
    </w:p>
    <w:p w14:paraId="30B859C9" w14:textId="6BBAD8E5" w:rsidR="00C82859" w:rsidRDefault="00C82859" w:rsidP="00C82859">
      <w:pPr>
        <w:pStyle w:val="ListParagraph"/>
        <w:numPr>
          <w:ilvl w:val="1"/>
          <w:numId w:val="21"/>
        </w:numPr>
        <w:spacing w:line="240" w:lineRule="auto"/>
      </w:pPr>
      <w:r>
        <w:t>Coding Exercise 1</w:t>
      </w:r>
    </w:p>
    <w:p w14:paraId="7A1FBBD4" w14:textId="704B404D" w:rsidR="00C82859" w:rsidRDefault="00C82859" w:rsidP="00C82859">
      <w:pPr>
        <w:pStyle w:val="ListParagraph"/>
        <w:numPr>
          <w:ilvl w:val="1"/>
          <w:numId w:val="21"/>
        </w:numPr>
        <w:spacing w:line="240" w:lineRule="auto"/>
      </w:pPr>
      <w:r>
        <w:t>Coding Exercise 2</w:t>
      </w:r>
    </w:p>
    <w:p w14:paraId="252162AE" w14:textId="3C4EF54D" w:rsidR="002E4940" w:rsidRDefault="00C82859" w:rsidP="002E4940">
      <w:pPr>
        <w:pStyle w:val="ListParagraph"/>
        <w:numPr>
          <w:ilvl w:val="0"/>
          <w:numId w:val="21"/>
        </w:numPr>
        <w:spacing w:line="240" w:lineRule="auto"/>
      </w:pPr>
      <w:r>
        <w:t>Test cases for both coding exercises</w:t>
      </w:r>
    </w:p>
    <w:p w14:paraId="47D23F05" w14:textId="3DA835AD" w:rsidR="0020558C" w:rsidRDefault="0020558C" w:rsidP="0020558C">
      <w:pPr>
        <w:pStyle w:val="Heading2"/>
        <w:rPr>
          <w:caps w:val="0"/>
        </w:rPr>
      </w:pPr>
      <w:r>
        <w:rPr>
          <w:caps w:val="0"/>
        </w:rPr>
        <w:t>Code Metrics</w:t>
      </w:r>
    </w:p>
    <w:p w14:paraId="7E579054" w14:textId="77777777" w:rsidR="002E4940" w:rsidRDefault="002E4940" w:rsidP="0020558C">
      <w:pPr>
        <w:pStyle w:val="Heading2"/>
        <w:rPr>
          <w:caps w:val="0"/>
        </w:rPr>
      </w:pPr>
    </w:p>
    <w:p w14:paraId="703C5A49" w14:textId="351A7C81" w:rsidR="002E4940" w:rsidRDefault="002E4940" w:rsidP="002E4940">
      <w:pPr>
        <w:pStyle w:val="Heading2"/>
        <w:rPr>
          <w:caps w:val="0"/>
        </w:rPr>
      </w:pPr>
      <w:r>
        <w:rPr>
          <w:caps w:val="0"/>
          <w:noProof/>
        </w:rPr>
        <w:drawing>
          <wp:inline distT="0" distB="0" distL="0" distR="0" wp14:anchorId="0B8883F0" wp14:editId="32C22BFC">
            <wp:extent cx="6745986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001" cy="247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978D5" w14:textId="36B95464" w:rsidR="0020558C" w:rsidRDefault="0020558C" w:rsidP="0020558C">
      <w:pPr>
        <w:spacing w:line="240" w:lineRule="auto"/>
      </w:pPr>
    </w:p>
    <w:p w14:paraId="58DAA08E" w14:textId="5CFB7B62" w:rsidR="00D4304F" w:rsidRDefault="00C82859">
      <w:pPr>
        <w:pStyle w:val="Heading2"/>
      </w:pPr>
      <w:r>
        <w:rPr>
          <w:caps w:val="0"/>
        </w:rPr>
        <w:lastRenderedPageBreak/>
        <w:t>Code Analysis</w:t>
      </w:r>
    </w:p>
    <w:p w14:paraId="4741E231" w14:textId="62AD53B2" w:rsidR="009F5E2B" w:rsidRDefault="00C82859" w:rsidP="00C82859">
      <w:r>
        <w:rPr>
          <w:noProof/>
        </w:rPr>
        <w:drawing>
          <wp:inline distT="0" distB="0" distL="0" distR="0" wp14:anchorId="6FB93A9C" wp14:editId="102BFD4E">
            <wp:extent cx="6825384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7945" cy="213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C016" w14:textId="3BAA0454" w:rsidR="00296260" w:rsidRDefault="00296260" w:rsidP="00C82859">
      <w:r>
        <w:rPr>
          <w:noProof/>
        </w:rPr>
        <w:drawing>
          <wp:inline distT="0" distB="0" distL="0" distR="0" wp14:anchorId="0474DB5E" wp14:editId="5F743660">
            <wp:extent cx="6844112" cy="224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4062" cy="225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D2D7" w14:textId="0C327DAA" w:rsidR="002E4940" w:rsidRDefault="002E4940" w:rsidP="002E4940">
      <w:pPr>
        <w:pStyle w:val="Heading2"/>
        <w:rPr>
          <w:caps w:val="0"/>
        </w:rPr>
      </w:pPr>
      <w:r>
        <w:rPr>
          <w:caps w:val="0"/>
        </w:rPr>
        <w:lastRenderedPageBreak/>
        <w:t>Possible Defects</w:t>
      </w:r>
      <w:r w:rsidR="00CE522F">
        <w:rPr>
          <w:caps w:val="0"/>
        </w:rPr>
        <w:t xml:space="preserve"> Covered by Analysis</w:t>
      </w:r>
      <w:r w:rsidR="00CC77FA">
        <w:rPr>
          <w:caps w:val="0"/>
        </w:rPr>
        <w:t xml:space="preserve"> (Checks)</w:t>
      </w:r>
    </w:p>
    <w:p w14:paraId="2B8D5352" w14:textId="77777777" w:rsidR="002E4940" w:rsidRDefault="002E4940" w:rsidP="002E4940">
      <w:pPr>
        <w:pStyle w:val="Heading2"/>
        <w:rPr>
          <w:caps w:val="0"/>
        </w:rPr>
      </w:pPr>
    </w:p>
    <w:p w14:paraId="19565222" w14:textId="032865AC" w:rsidR="002E4940" w:rsidRDefault="002E4940" w:rsidP="002E4940">
      <w:pPr>
        <w:pStyle w:val="Heading2"/>
      </w:pPr>
      <w:r>
        <w:rPr>
          <w:noProof/>
        </w:rPr>
        <w:drawing>
          <wp:inline distT="0" distB="0" distL="0" distR="0" wp14:anchorId="3FD13B85" wp14:editId="58E53476">
            <wp:extent cx="350520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3150" w14:textId="7EEF162B" w:rsidR="002E4940" w:rsidRDefault="002E4940" w:rsidP="00C82859"/>
    <w:p w14:paraId="353268B5" w14:textId="1D1D7F76" w:rsidR="005B1F75" w:rsidRDefault="005B1F75" w:rsidP="00C82859"/>
    <w:p w14:paraId="0FAF92FC" w14:textId="00B89D58" w:rsidR="005B1F75" w:rsidRDefault="005B1F75" w:rsidP="00C82859">
      <w:r>
        <w:rPr>
          <w:noProof/>
        </w:rPr>
        <w:drawing>
          <wp:inline distT="0" distB="0" distL="0" distR="0" wp14:anchorId="610A0F3E" wp14:editId="59F7AAEB">
            <wp:extent cx="4552950" cy="2619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E002" w14:textId="537E2E35" w:rsidR="005B1F75" w:rsidRDefault="005B1F75" w:rsidP="00C82859">
      <w:r>
        <w:rPr>
          <w:noProof/>
        </w:rPr>
        <w:lastRenderedPageBreak/>
        <w:drawing>
          <wp:inline distT="0" distB="0" distL="0" distR="0" wp14:anchorId="5B3F038D" wp14:editId="1B780F38">
            <wp:extent cx="3314700" cy="121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D23D" w14:textId="64568DB8" w:rsidR="005B1F75" w:rsidRDefault="005B1F75" w:rsidP="00C82859">
      <w:r>
        <w:rPr>
          <w:noProof/>
        </w:rPr>
        <w:drawing>
          <wp:inline distT="0" distB="0" distL="0" distR="0" wp14:anchorId="3FB6B769" wp14:editId="5FA71BC6">
            <wp:extent cx="3867150" cy="1990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B591" w14:textId="3F3EE1A9" w:rsidR="005B1F75" w:rsidRDefault="005B1F75" w:rsidP="00C82859">
      <w:r>
        <w:rPr>
          <w:noProof/>
        </w:rPr>
        <w:drawing>
          <wp:inline distT="0" distB="0" distL="0" distR="0" wp14:anchorId="6FAE461D" wp14:editId="0BC4CB50">
            <wp:extent cx="2943225" cy="923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EB81" w14:textId="6711BEAB" w:rsidR="005B1F75" w:rsidRDefault="005B1F75" w:rsidP="00C82859">
      <w:r>
        <w:rPr>
          <w:noProof/>
        </w:rPr>
        <w:lastRenderedPageBreak/>
        <w:drawing>
          <wp:inline distT="0" distB="0" distL="0" distR="0" wp14:anchorId="5B5EE977" wp14:editId="632F5CD6">
            <wp:extent cx="3743325" cy="3200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9803" w14:textId="76388DB8" w:rsidR="005B1F75" w:rsidRDefault="005B1F75" w:rsidP="00C82859">
      <w:r>
        <w:rPr>
          <w:noProof/>
        </w:rPr>
        <w:drawing>
          <wp:inline distT="0" distB="0" distL="0" distR="0" wp14:anchorId="72A1CC7E" wp14:editId="442EF955">
            <wp:extent cx="4293431" cy="4276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0406" cy="428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6770" w14:textId="47548AFC" w:rsidR="005B1F75" w:rsidRDefault="005B1F75" w:rsidP="00C82859">
      <w:r>
        <w:rPr>
          <w:noProof/>
        </w:rPr>
        <w:lastRenderedPageBreak/>
        <w:drawing>
          <wp:inline distT="0" distB="0" distL="0" distR="0" wp14:anchorId="542634ED" wp14:editId="58C949F4">
            <wp:extent cx="4038600" cy="5019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04CB" w14:textId="21391C6B" w:rsidR="002E4940" w:rsidRPr="00C82859" w:rsidRDefault="005B1F75" w:rsidP="00C82859">
      <w:r>
        <w:rPr>
          <w:noProof/>
        </w:rPr>
        <w:drawing>
          <wp:inline distT="0" distB="0" distL="0" distR="0" wp14:anchorId="315D875C" wp14:editId="6C1E9DC6">
            <wp:extent cx="3590925" cy="2581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940" w:rsidRPr="00C82859">
      <w:footerReference w:type="default" r:id="rId19"/>
      <w:footerReference w:type="first" r:id="rId20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5597A" w14:textId="77777777" w:rsidR="00BA3D6D" w:rsidRDefault="00BA3D6D">
      <w:pPr>
        <w:spacing w:before="0" w:after="0" w:line="240" w:lineRule="auto"/>
      </w:pPr>
      <w:r>
        <w:separator/>
      </w:r>
    </w:p>
    <w:p w14:paraId="65E6864B" w14:textId="77777777" w:rsidR="00BA3D6D" w:rsidRDefault="00BA3D6D"/>
  </w:endnote>
  <w:endnote w:type="continuationSeparator" w:id="0">
    <w:p w14:paraId="35E7EEFB" w14:textId="77777777" w:rsidR="00BA3D6D" w:rsidRDefault="00BA3D6D">
      <w:pPr>
        <w:spacing w:before="0" w:after="0" w:line="240" w:lineRule="auto"/>
      </w:pPr>
      <w:r>
        <w:continuationSeparator/>
      </w:r>
    </w:p>
    <w:p w14:paraId="1DC7E05D" w14:textId="77777777" w:rsidR="00BA3D6D" w:rsidRDefault="00BA3D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407641" w14:textId="41425A3B" w:rsidR="00D4304F" w:rsidRDefault="00BA3D6D">
        <w:pPr>
          <w:pStyle w:val="Foo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4DA2DD" w14:textId="3E2E66C8" w:rsidR="002E4940" w:rsidRDefault="002E4940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4632F" w14:textId="77777777" w:rsidR="00BA3D6D" w:rsidRDefault="00BA3D6D">
      <w:pPr>
        <w:spacing w:before="0" w:after="0" w:line="240" w:lineRule="auto"/>
      </w:pPr>
      <w:r>
        <w:separator/>
      </w:r>
    </w:p>
    <w:p w14:paraId="4A9DCE6D" w14:textId="77777777" w:rsidR="00BA3D6D" w:rsidRDefault="00BA3D6D"/>
  </w:footnote>
  <w:footnote w:type="continuationSeparator" w:id="0">
    <w:p w14:paraId="13358549" w14:textId="77777777" w:rsidR="00BA3D6D" w:rsidRDefault="00BA3D6D">
      <w:pPr>
        <w:spacing w:before="0" w:after="0" w:line="240" w:lineRule="auto"/>
      </w:pPr>
      <w:r>
        <w:continuationSeparator/>
      </w:r>
    </w:p>
    <w:p w14:paraId="0746F2AD" w14:textId="77777777" w:rsidR="00BA3D6D" w:rsidRDefault="00BA3D6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170949"/>
    <w:multiLevelType w:val="hybridMultilevel"/>
    <w:tmpl w:val="CE0078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17"/>
  </w:num>
  <w:num w:numId="5">
    <w:abstractNumId w:val="16"/>
  </w:num>
  <w:num w:numId="6">
    <w:abstractNumId w:val="18"/>
  </w:num>
  <w:num w:numId="7">
    <w:abstractNumId w:val="10"/>
  </w:num>
  <w:num w:numId="8">
    <w:abstractNumId w:val="19"/>
  </w:num>
  <w:num w:numId="9">
    <w:abstractNumId w:val="12"/>
  </w:num>
  <w:num w:numId="10">
    <w:abstractNumId w:val="14"/>
  </w:num>
  <w:num w:numId="11">
    <w:abstractNumId w:val="13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6B"/>
    <w:rsid w:val="0000795A"/>
    <w:rsid w:val="0020558C"/>
    <w:rsid w:val="00227DF5"/>
    <w:rsid w:val="00296260"/>
    <w:rsid w:val="002D22E0"/>
    <w:rsid w:val="002E4940"/>
    <w:rsid w:val="003008EC"/>
    <w:rsid w:val="003112E5"/>
    <w:rsid w:val="00553FD2"/>
    <w:rsid w:val="00567660"/>
    <w:rsid w:val="005B1F75"/>
    <w:rsid w:val="0073505B"/>
    <w:rsid w:val="0075279C"/>
    <w:rsid w:val="007F14D8"/>
    <w:rsid w:val="008759E6"/>
    <w:rsid w:val="009601DB"/>
    <w:rsid w:val="009B406B"/>
    <w:rsid w:val="009F5E2B"/>
    <w:rsid w:val="00B71C13"/>
    <w:rsid w:val="00BA3D6D"/>
    <w:rsid w:val="00C52FC2"/>
    <w:rsid w:val="00C82859"/>
    <w:rsid w:val="00CC77FA"/>
    <w:rsid w:val="00CE522F"/>
    <w:rsid w:val="00D4304F"/>
    <w:rsid w:val="00D651B9"/>
    <w:rsid w:val="00E53907"/>
    <w:rsid w:val="00EC0F68"/>
    <w:rsid w:val="00EC5313"/>
    <w:rsid w:val="00EF2F09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5BE1A1"/>
  <w15:chartTrackingRefBased/>
  <w15:docId w15:val="{ED90BF5C-CFEF-4201-927D-C3527C66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EC0F6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431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ListParagraph">
    <w:name w:val="List Paragraph"/>
    <w:basedOn w:val="Normal"/>
    <w:uiPriority w:val="34"/>
    <w:unhideWhenUsed/>
    <w:qFormat/>
    <w:rsid w:val="00C82859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2E49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0E4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2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2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2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2C6" w:themeFill="accent1"/>
      </w:tcPr>
    </w:tblStylePr>
    <w:tblStylePr w:type="band1Vert">
      <w:tblPr/>
      <w:tcPr>
        <w:shd w:val="clear" w:color="auto" w:fill="82C9FF" w:themeFill="accent1" w:themeFillTint="66"/>
      </w:tcPr>
    </w:tblStylePr>
    <w:tblStylePr w:type="band1Horz">
      <w:tblPr/>
      <w:tcPr>
        <w:shd w:val="clear" w:color="auto" w:fill="82C9FF" w:themeFill="accent1" w:themeFillTint="66"/>
      </w:tcPr>
    </w:tblStylePr>
  </w:style>
  <w:style w:type="table" w:styleId="GridTable5Dark">
    <w:name w:val="Grid Table 5 Dark"/>
    <w:basedOn w:val="TableNormal"/>
    <w:uiPriority w:val="50"/>
    <w:rsid w:val="002E49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0549166\AppData\Roaming\Microsoft\Templates\Business%20paper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</Template>
  <TotalTime>69</TotalTime>
  <Pages>6</Pages>
  <Words>61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Öztürk, Berkay</dc:creator>
  <cp:keywords/>
  <dc:description/>
  <cp:lastModifiedBy>Öztürk, Berkay</cp:lastModifiedBy>
  <cp:revision>10</cp:revision>
  <dcterms:created xsi:type="dcterms:W3CDTF">2021-08-23T08:22:00Z</dcterms:created>
  <dcterms:modified xsi:type="dcterms:W3CDTF">2021-08-31T15:00:00Z</dcterms:modified>
</cp:coreProperties>
</file>